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Foto"/>
      </w:pPr>
    </w:p>
    <w:p w:rsidR="00C6554A" w:rsidRDefault="00A82815" w:rsidP="00C6554A">
      <w:pPr>
        <w:pStyle w:val="Titolo"/>
      </w:pPr>
      <w:r>
        <w:t>Biblioteca</w:t>
      </w:r>
    </w:p>
    <w:p w:rsidR="00C6554A" w:rsidRPr="00D5413C" w:rsidRDefault="00A82815" w:rsidP="00C6554A">
      <w:pPr>
        <w:pStyle w:val="Sottotitolo"/>
      </w:pPr>
      <w:r>
        <w:t>progetto di fine corso</w:t>
      </w:r>
    </w:p>
    <w:p w:rsidR="00C6554A" w:rsidRDefault="00A82815" w:rsidP="00C6554A">
      <w:pPr>
        <w:pStyle w:val="Informazionidicontatto"/>
      </w:pPr>
      <w:r>
        <w:t>Carlo Sindico</w:t>
      </w:r>
      <w:r w:rsidR="00C6554A">
        <w:rPr>
          <w:lang w:bidi="it-IT"/>
        </w:rPr>
        <w:t xml:space="preserve"> </w:t>
      </w:r>
      <w:r>
        <w:rPr>
          <w:lang w:bidi="it-IT"/>
        </w:rPr>
        <w:t>1069322</w:t>
      </w:r>
      <w:r w:rsidR="00C6554A">
        <w:rPr>
          <w:lang w:bidi="it-IT"/>
        </w:rPr>
        <w:t xml:space="preserve">| </w:t>
      </w:r>
      <w:r>
        <w:t>Programmazione ad Oggetti</w:t>
      </w:r>
      <w:r w:rsidR="00C6554A">
        <w:rPr>
          <w:lang w:bidi="it-IT"/>
        </w:rPr>
        <w:t xml:space="preserve"> | </w:t>
      </w:r>
      <w:r>
        <w:t>26-01-2017</w:t>
      </w:r>
      <w:r w:rsidR="00C6554A">
        <w:rPr>
          <w:lang w:bidi="it-IT"/>
        </w:rPr>
        <w:br w:type="page"/>
      </w:r>
    </w:p>
    <w:p w:rsidR="00C6554A" w:rsidRDefault="00C75827" w:rsidP="00C6554A">
      <w:pPr>
        <w:pStyle w:val="Titolo1"/>
      </w:pPr>
      <w:r>
        <w:lastRenderedPageBreak/>
        <w:t>Ambiente di sviluppo:</w:t>
      </w:r>
    </w:p>
    <w:p w:rsidR="00C6554A" w:rsidRDefault="00C75827" w:rsidP="00C6554A">
      <w:pPr>
        <w:pStyle w:val="Puntoelenco"/>
        <w:numPr>
          <w:ilvl w:val="0"/>
          <w:numId w:val="1"/>
        </w:numPr>
      </w:pPr>
      <w:r>
        <w:t>Versione del compilatore: GCC 4.9.2 32bit;</w:t>
      </w:r>
    </w:p>
    <w:p w:rsidR="00C75827" w:rsidRDefault="00C75827" w:rsidP="00C6554A">
      <w:pPr>
        <w:pStyle w:val="Puntoelenco"/>
        <w:numPr>
          <w:ilvl w:val="0"/>
          <w:numId w:val="1"/>
        </w:numPr>
      </w:pPr>
      <w:r>
        <w:t>Sistema operativo utilizzato: Windows 10 (test funzionamento effettuati anche  con Ubuntu 16.04LTS)</w:t>
      </w:r>
    </w:p>
    <w:p w:rsidR="00C75827" w:rsidRPr="00514122" w:rsidRDefault="00C75827" w:rsidP="00C6554A">
      <w:pPr>
        <w:pStyle w:val="Puntoelenco"/>
        <w:numPr>
          <w:ilvl w:val="0"/>
          <w:numId w:val="1"/>
        </w:numPr>
      </w:pPr>
      <w:r>
        <w:t>Versione delle librerie Qt: 5.6.2 32bit;</w:t>
      </w:r>
    </w:p>
    <w:p w:rsidR="00C6554A" w:rsidRPr="00D5413C" w:rsidRDefault="00C75827" w:rsidP="00C6554A">
      <w:pPr>
        <w:pStyle w:val="Titolo2"/>
      </w:pPr>
      <w:r>
        <w:t>Scopo del progetto:</w:t>
      </w:r>
    </w:p>
    <w:p w:rsidR="00553DB7" w:rsidRDefault="00ED1073" w:rsidP="00C75827">
      <w:r>
        <w:t xml:space="preserve">Il progetto ha lo scopo di fornire un semplice ed intuitivo sistema per l’amministrazione, attraverso una interfaccia grafica, di una biblioteca. La biblioteca contiene opere che sono caratterizzate da un titolo e da un identificativo univoco, ed ogni opera </w:t>
      </w:r>
      <w:r w:rsidR="00553DB7">
        <w:t>può essere di due tipi: libro o rivista</w:t>
      </w:r>
      <w:r w:rsidR="00343720">
        <w:t>.</w:t>
      </w:r>
    </w:p>
    <w:p w:rsidR="00343720" w:rsidRDefault="00343720" w:rsidP="00C75827">
      <w:r>
        <w:t>Un libro è una particolare opera caratterizzata da un autore, mentre invece una rivista è caratterizzata da un anno di uscita.</w:t>
      </w:r>
    </w:p>
    <w:p w:rsidR="00413E5F" w:rsidRDefault="00343720" w:rsidP="00C75827">
      <w:r>
        <w:t xml:space="preserve">Le opere della biblioteca possono venire prestate agli utenti, ogni opera  </w:t>
      </w:r>
      <w:r w:rsidR="00413E5F">
        <w:t>contiene l’informazione relativa al suo stato se essaè disponibile al prestito e se è presente nella biblioteca.</w:t>
      </w:r>
    </w:p>
    <w:p w:rsidR="00413E5F" w:rsidRPr="006C7B1F" w:rsidRDefault="00413E5F" w:rsidP="00C75827">
      <w:pPr>
        <w:rPr>
          <w:u w:val="single"/>
        </w:rPr>
      </w:pPr>
      <w:r>
        <w:t>La biblioteca fornisce un’area utente, attraverso la quale ogni utente può prendere in prestito le opere.(possibilità di visualizzare le opere presenti nella biblioteca, e contemporaneamente quelle prese in prestito).</w:t>
      </w:r>
      <w:r w:rsidR="006C7B1F">
        <w:t xml:space="preserve"> L’utente attraverso questa interfaccia può ricevere e restituire le opere.</w:t>
      </w:r>
    </w:p>
    <w:p w:rsidR="00413E5F" w:rsidRDefault="00413E5F" w:rsidP="00C75827">
      <w:r>
        <w:t xml:space="preserve"> Un utente è caratterizzato da un nome, un cognome, un codice fiscale, un identificativo univoco, e una password.</w:t>
      </w:r>
    </w:p>
    <w:p w:rsidR="00413E5F" w:rsidRDefault="00413E5F" w:rsidP="00C75827">
      <w:r>
        <w:t>Un utente basic è un particolare utente, caratterizzato da un numero di opere che può ricevere in prestito, fissato a  5.Un utente pro è un particolare utente, caratterizzato da un numero di riviste che ricevere in prestito, fissato a 4.</w:t>
      </w:r>
    </w:p>
    <w:p w:rsidR="00413E5F" w:rsidRDefault="00413E5F" w:rsidP="00C75827">
      <w:r>
        <w:t xml:space="preserve">Quindi un utente basic può ricevere in prestito qualsiasi opera con un limite sul numero definito prima; un utente pro invece può ricevere qualsiasi opera in prestito, </w:t>
      </w:r>
      <w:r w:rsidRPr="00413E5F">
        <w:t>ha un limite sul numero di riviste definito prima.</w:t>
      </w:r>
    </w:p>
    <w:p w:rsidR="00413E5F" w:rsidRDefault="00413E5F" w:rsidP="00C75827"/>
    <w:p w:rsidR="00413E5F" w:rsidRDefault="00413E5F" w:rsidP="00C75827">
      <w:r>
        <w:t>Il bibliotecario (amministratore) , attraverso il sistema deve essere in grado di eseguire semplici azioni quali:</w:t>
      </w:r>
    </w:p>
    <w:p w:rsidR="00413E5F" w:rsidRDefault="00413E5F" w:rsidP="00413E5F">
      <w:pPr>
        <w:pStyle w:val="Paragrafoelenco"/>
        <w:numPr>
          <w:ilvl w:val="0"/>
          <w:numId w:val="17"/>
        </w:numPr>
      </w:pPr>
      <w:r>
        <w:t>Visualizzare tutte le opere presenti nella biblioteca</w:t>
      </w:r>
    </w:p>
    <w:p w:rsidR="00413E5F" w:rsidRDefault="00413E5F" w:rsidP="00413E5F">
      <w:pPr>
        <w:pStyle w:val="Paragrafoelenco"/>
        <w:numPr>
          <w:ilvl w:val="0"/>
          <w:numId w:val="17"/>
        </w:numPr>
      </w:pPr>
      <w:r>
        <w:t>Visualizzare i dettagli di tutte le opere presenti nel’archivio, ed eventualmente di modificarne i parametri quali titolo autore o anno di uscita, a seconda che sia un libro o una rivista.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Visualizzare tutti gli utenti registrati alla biblioteca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lastRenderedPageBreak/>
        <w:t>Visualizzare i dettagli di tutti gli utenti presenti nell’archivio, ed eventualmente di modificarne i parametri quali nome e cognome.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Aggiunta di un’opera per aumentare l’offerta concessa dalla biblioteca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Rimuovere un opera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Aggiungere un utente all’archivio della biblioteca</w:t>
      </w:r>
    </w:p>
    <w:p w:rsidR="00413E5F" w:rsidRDefault="00413E5F" w:rsidP="00C75827">
      <w:pPr>
        <w:pStyle w:val="Paragrafoelenco"/>
        <w:numPr>
          <w:ilvl w:val="0"/>
          <w:numId w:val="17"/>
        </w:numPr>
        <w:jc w:val="both"/>
      </w:pPr>
      <w:r>
        <w:t>Rimuovere un utente</w:t>
      </w:r>
      <w:r w:rsidR="006C7B1F">
        <w:t xml:space="preserve"> (solo se ha restituito tutte le sue opere)</w:t>
      </w:r>
    </w:p>
    <w:p w:rsidR="006C7B1F" w:rsidRDefault="006C7B1F" w:rsidP="006C7B1F">
      <w:pPr>
        <w:ind w:left="360"/>
        <w:jc w:val="both"/>
      </w:pPr>
    </w:p>
    <w:p w:rsidR="006C7B1F" w:rsidRDefault="006C7B1F" w:rsidP="006C7B1F">
      <w:pPr>
        <w:ind w:left="360"/>
        <w:jc w:val="both"/>
      </w:pPr>
    </w:p>
    <w:p w:rsidR="006C7B1F" w:rsidRPr="006C7B1F" w:rsidRDefault="006C7B1F" w:rsidP="006C7B1F">
      <w:pPr>
        <w:pStyle w:val="Titolo1"/>
        <w:rPr>
          <w:sz w:val="24"/>
          <w:szCs w:val="24"/>
        </w:rPr>
      </w:pPr>
      <w:r w:rsidRPr="006C7B1F">
        <w:rPr>
          <w:sz w:val="24"/>
          <w:szCs w:val="24"/>
        </w:rPr>
        <w:t>DESCRIZIONE DELLA GERARCHIA COSTITUITA DA “OPERA” E DAI SUOI SOTTOTIPI:</w:t>
      </w:r>
    </w:p>
    <w:p w:rsidR="00413E5F" w:rsidRPr="006C7B1F" w:rsidRDefault="00413E5F" w:rsidP="00413E5F">
      <w:pPr>
        <w:ind w:left="360"/>
        <w:jc w:val="both"/>
        <w:rPr>
          <w:u w:val="single"/>
        </w:rPr>
      </w:pPr>
      <w:bookmarkStart w:id="0" w:name="_GoBack"/>
      <w:bookmarkEnd w:id="0"/>
    </w:p>
    <w:sectPr w:rsidR="00413E5F" w:rsidRPr="006C7B1F" w:rsidSect="0093528E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8E" w:rsidRDefault="00F5348E" w:rsidP="00C6554A">
      <w:pPr>
        <w:spacing w:before="0" w:after="0" w:line="240" w:lineRule="auto"/>
      </w:pPr>
      <w:r>
        <w:separator/>
      </w:r>
    </w:p>
  </w:endnote>
  <w:endnote w:type="continuationSeparator" w:id="0">
    <w:p w:rsidR="00F5348E" w:rsidRDefault="00F5348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charset w:val="02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E5F" w:rsidRDefault="00413E5F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6C7B1F">
      <w:rPr>
        <w:noProof/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8E" w:rsidRDefault="00F5348E" w:rsidP="00C6554A">
      <w:pPr>
        <w:spacing w:before="0" w:after="0" w:line="240" w:lineRule="auto"/>
      </w:pPr>
      <w:r>
        <w:separator/>
      </w:r>
    </w:p>
  </w:footnote>
  <w:footnote w:type="continuationSeparator" w:id="0">
    <w:p w:rsidR="00F5348E" w:rsidRDefault="00F5348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9D74FAE"/>
    <w:multiLevelType w:val="multilevel"/>
    <w:tmpl w:val="295CFF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8760D3"/>
    <w:multiLevelType w:val="hybridMultilevel"/>
    <w:tmpl w:val="F336FED0"/>
    <w:lvl w:ilvl="0" w:tplc="440E1A0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15"/>
    <w:rsid w:val="00051950"/>
    <w:rsid w:val="002554CD"/>
    <w:rsid w:val="00293B83"/>
    <w:rsid w:val="002B4294"/>
    <w:rsid w:val="00333D0D"/>
    <w:rsid w:val="00343720"/>
    <w:rsid w:val="00413E5F"/>
    <w:rsid w:val="004C049F"/>
    <w:rsid w:val="005000E2"/>
    <w:rsid w:val="00553DB7"/>
    <w:rsid w:val="006A3CE7"/>
    <w:rsid w:val="006C7B1F"/>
    <w:rsid w:val="007D7A8D"/>
    <w:rsid w:val="0093528E"/>
    <w:rsid w:val="00A82815"/>
    <w:rsid w:val="00C6554A"/>
    <w:rsid w:val="00C75827"/>
    <w:rsid w:val="00CF1502"/>
    <w:rsid w:val="00ED1073"/>
    <w:rsid w:val="00ED7C44"/>
    <w:rsid w:val="00F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6DD4"/>
  <w15:chartTrackingRefBased/>
  <w15:docId w15:val="{7BA740E6-59F0-4941-825D-F709F8C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Standard">
    <w:name w:val="Standard"/>
    <w:rsid w:val="00413E5F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unhideWhenUsed/>
    <w:qFormat/>
    <w:rsid w:val="0041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di\AppData\Roaming\Microsoft\Templates\Relazione%20con%20fotografia%20in%20copertin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0391-F60A-46C6-AC98-816AC760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con fotografia in copertina.dotx</Template>
  <TotalTime>112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SINDICO</dc:creator>
  <cp:keywords/>
  <dc:description/>
  <cp:lastModifiedBy>CARLO SINDICO</cp:lastModifiedBy>
  <cp:revision>3</cp:revision>
  <dcterms:created xsi:type="dcterms:W3CDTF">2017-01-26T09:28:00Z</dcterms:created>
  <dcterms:modified xsi:type="dcterms:W3CDTF">2017-01-26T11:23:00Z</dcterms:modified>
</cp:coreProperties>
</file>